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680"/>
      </w:tblGrid>
      <w:tr w:rsidR="00C420C8" w:rsidRPr="005F51E2" w14:paraId="0E84D044" w14:textId="77777777" w:rsidTr="00FD71B3">
        <w:trPr>
          <w:trHeight w:val="7239"/>
        </w:trPr>
        <w:tc>
          <w:tcPr>
            <w:tcW w:w="3023" w:type="dxa"/>
          </w:tcPr>
          <w:p w14:paraId="4AA09EF4" w14:textId="3F69F08E" w:rsidR="00C420C8" w:rsidRPr="005F51E2" w:rsidRDefault="00F97E2B" w:rsidP="003856C9">
            <w:pPr>
              <w:pStyle w:val="Heading1"/>
              <w:rPr>
                <w:b/>
                <w:bCs/>
                <w:caps w:val="0"/>
              </w:rPr>
            </w:pPr>
            <w:r w:rsidRPr="005F51E2">
              <w:rPr>
                <w:b/>
                <w:bCs/>
                <w:caps w:val="0"/>
              </w:rPr>
              <w:t>FAHAD</w:t>
            </w:r>
            <w:r w:rsidR="00770377" w:rsidRPr="005F51E2">
              <w:rPr>
                <w:b/>
                <w:bCs/>
                <w:caps w:val="0"/>
              </w:rPr>
              <w:t xml:space="preserve"> </w:t>
            </w:r>
            <w:r w:rsidRPr="005F51E2">
              <w:rPr>
                <w:b/>
                <w:bCs/>
                <w:caps w:val="0"/>
              </w:rPr>
              <w:t>ALHARTHY</w:t>
            </w:r>
          </w:p>
          <w:p w14:paraId="13E7071D" w14:textId="41392D5A" w:rsidR="00447DF7" w:rsidRPr="005F51E2" w:rsidRDefault="002B3C7A" w:rsidP="002B3C7A">
            <w:pPr>
              <w:pStyle w:val="Graphic"/>
              <w:spacing w:before="240"/>
            </w:pPr>
            <w:r w:rsidRPr="005F51E2">
              <w:t>Leicester, UK</w:t>
            </w:r>
          </w:p>
          <w:p w14:paraId="645947CD" w14:textId="06914BCC" w:rsidR="00985D93" w:rsidRPr="005F51E2" w:rsidRDefault="00447DF7" w:rsidP="00985D93">
            <w:pPr>
              <w:pStyle w:val="Graphic"/>
              <w:spacing w:before="240"/>
            </w:pPr>
            <w:hyperlink r:id="rId10" w:history="1">
              <w:r w:rsidRPr="005F51E2">
                <w:rPr>
                  <w:rStyle w:val="Hyperlink"/>
                  <w:u w:val="none"/>
                </w:rPr>
                <w:t>Fahad_alharthy@live.com</w:t>
              </w:r>
            </w:hyperlink>
            <w:r w:rsidRPr="005F51E2">
              <w:t xml:space="preserve"> </w:t>
            </w:r>
          </w:p>
          <w:p w14:paraId="0A0B46D1" w14:textId="7E24235E" w:rsidR="00985D93" w:rsidRPr="005F51E2" w:rsidRDefault="00985D93" w:rsidP="00985D93">
            <w:pPr>
              <w:pStyle w:val="Graphic"/>
              <w:spacing w:before="240"/>
            </w:pPr>
            <w:hyperlink r:id="rId11" w:history="1">
              <w:r w:rsidRPr="005F51E2">
                <w:rPr>
                  <w:rStyle w:val="Hyperlink"/>
                </w:rPr>
                <w:t>www.linkedin.com/in/fahad-alharthy</w:t>
              </w:r>
            </w:hyperlink>
            <w:r w:rsidRPr="005F51E2">
              <w:t xml:space="preserve"> </w:t>
            </w:r>
          </w:p>
          <w:p w14:paraId="11ABE20A" w14:textId="0C52EF90" w:rsidR="00985D93" w:rsidRPr="005F51E2" w:rsidRDefault="00985D93" w:rsidP="00FD71B3">
            <w:pPr>
              <w:pStyle w:val="Graphic"/>
              <w:spacing w:before="240" w:after="360"/>
            </w:pPr>
            <w:hyperlink r:id="rId12" w:history="1">
              <w:r w:rsidRPr="005F51E2">
                <w:rPr>
                  <w:rStyle w:val="Hyperlink"/>
                </w:rPr>
                <w:t>www.fahadalharthy.com</w:t>
              </w:r>
            </w:hyperlink>
            <w:r w:rsidRPr="005F51E2">
              <w:t xml:space="preserve"> </w:t>
            </w:r>
          </w:p>
          <w:tbl>
            <w:tblPr>
              <w:tblW w:w="584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  <w:gridCol w:w="2922"/>
            </w:tblGrid>
            <w:tr w:rsidR="00C2536A" w:rsidRPr="005F51E2" w14:paraId="0D567CF9" w14:textId="20C49993" w:rsidTr="00C2536A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70AA1339" w14:textId="6E068A5E" w:rsidR="00C2536A" w:rsidRPr="005F51E2" w:rsidRDefault="00CD7FAB" w:rsidP="002C77B9">
                  <w:pPr>
                    <w:pStyle w:val="Heading3"/>
                  </w:pPr>
                  <w:r w:rsidRPr="005F51E2">
                    <w:t>competencies</w:t>
                  </w:r>
                </w:p>
                <w:p w14:paraId="47B05DC1" w14:textId="77777777" w:rsidR="00C2536A" w:rsidRPr="005F51E2" w:rsidRDefault="00C2536A" w:rsidP="00616FF4">
                  <w:pPr>
                    <w:pStyle w:val="GraphicLine"/>
                    <w:rPr>
                      <w:noProof w:val="0"/>
                    </w:rPr>
                  </w:pPr>
                  <w:r w:rsidRPr="005F51E2">
                    <w:rPr>
                      <w:lang w:bidi="en-GB"/>
                    </w:rPr>
                    <mc:AlternateContent>
                      <mc:Choice Requires="wps">
                        <w:drawing>
                          <wp:inline distT="0" distB="0" distL="0" distR="0" wp14:anchorId="406F4F28" wp14:editId="093C8AB3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A8741D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4E89F55" w14:textId="77777777" w:rsidR="002E7EEB" w:rsidRPr="005F51E2" w:rsidRDefault="002E7EEB" w:rsidP="002E7EEB">
                  <w:r w:rsidRPr="005F51E2">
                    <w:t>Communication</w:t>
                  </w:r>
                </w:p>
                <w:p w14:paraId="41CEE6F4" w14:textId="18B07C02" w:rsidR="00C2536A" w:rsidRDefault="00CD7FAB" w:rsidP="00D11C4D">
                  <w:r w:rsidRPr="005F51E2">
                    <w:t xml:space="preserve">Customer </w:t>
                  </w:r>
                  <w:r w:rsidR="00D64784">
                    <w:t>S</w:t>
                  </w:r>
                  <w:r w:rsidRPr="005F51E2">
                    <w:t>ervice</w:t>
                  </w:r>
                </w:p>
                <w:p w14:paraId="186DCC49" w14:textId="1A7927C6" w:rsidR="006D6FD1" w:rsidRPr="005F51E2" w:rsidRDefault="006D6FD1" w:rsidP="00D11C4D">
                  <w:r>
                    <w:t xml:space="preserve">Attention to </w:t>
                  </w:r>
                  <w:r w:rsidR="00D64784">
                    <w:t>D</w:t>
                  </w:r>
                  <w:r>
                    <w:t>etail</w:t>
                  </w:r>
                </w:p>
                <w:p w14:paraId="27A350D9" w14:textId="1B9270DD" w:rsidR="002E7EEB" w:rsidRPr="005F51E2" w:rsidRDefault="002E7EEB" w:rsidP="002E7EEB">
                  <w:r w:rsidRPr="005F51E2">
                    <w:t xml:space="preserve">Team </w:t>
                  </w:r>
                  <w:r w:rsidR="00D64784">
                    <w:t>L</w:t>
                  </w:r>
                  <w:r w:rsidRPr="005F51E2">
                    <w:t>eadership</w:t>
                  </w:r>
                </w:p>
                <w:p w14:paraId="362755F2" w14:textId="24049DC6" w:rsidR="00CD7FAB" w:rsidRPr="005F51E2" w:rsidRDefault="00CD7FAB" w:rsidP="00D11C4D">
                  <w:r w:rsidRPr="005F51E2">
                    <w:t xml:space="preserve">Technical </w:t>
                  </w:r>
                  <w:r w:rsidR="00D64784">
                    <w:t>S</w:t>
                  </w:r>
                  <w:r w:rsidRPr="005F51E2">
                    <w:t>upport</w:t>
                  </w:r>
                </w:p>
                <w:p w14:paraId="2E0AC655" w14:textId="5F0B325D" w:rsidR="00CD7FAB" w:rsidRPr="005F51E2" w:rsidRDefault="001D4643" w:rsidP="00D11C4D">
                  <w:r w:rsidRPr="005F51E2">
                    <w:t xml:space="preserve">Remote </w:t>
                  </w:r>
                  <w:r w:rsidR="00D64784">
                    <w:t>F</w:t>
                  </w:r>
                  <w:r w:rsidRPr="005F51E2">
                    <w:t>ixes</w:t>
                  </w:r>
                </w:p>
                <w:p w14:paraId="1B7500B6" w14:textId="08CCAA09" w:rsidR="002E7EEB" w:rsidRPr="005F51E2" w:rsidRDefault="002E7EEB" w:rsidP="002E7EEB">
                  <w:r w:rsidRPr="005F51E2">
                    <w:t xml:space="preserve">Wireless </w:t>
                  </w:r>
                  <w:r w:rsidR="00D64784">
                    <w:t>N</w:t>
                  </w:r>
                  <w:r w:rsidRPr="005F51E2">
                    <w:t>etworking</w:t>
                  </w:r>
                </w:p>
                <w:p w14:paraId="72A90EF2" w14:textId="5120BFED" w:rsidR="002E7EEB" w:rsidRPr="005F51E2" w:rsidRDefault="002E7EEB" w:rsidP="002E7EEB">
                  <w:r w:rsidRPr="005F51E2">
                    <w:t xml:space="preserve">Cloud </w:t>
                  </w:r>
                  <w:r w:rsidR="00D64784">
                    <w:t>S</w:t>
                  </w:r>
                  <w:r w:rsidRPr="005F51E2">
                    <w:t>ervices</w:t>
                  </w:r>
                </w:p>
                <w:p w14:paraId="5AAF4908" w14:textId="1F8014BE" w:rsidR="002E7EEB" w:rsidRPr="005F51E2" w:rsidRDefault="002E7EEB" w:rsidP="002E7EEB">
                  <w:r w:rsidRPr="005F51E2">
                    <w:t xml:space="preserve">Testing &amp; </w:t>
                  </w:r>
                  <w:r w:rsidR="00D64784">
                    <w:t>D</w:t>
                  </w:r>
                  <w:r w:rsidRPr="005F51E2">
                    <w:t>iagnostics</w:t>
                  </w:r>
                </w:p>
                <w:p w14:paraId="6206E519" w14:textId="52B4E56C" w:rsidR="002E7EEB" w:rsidRPr="005F51E2" w:rsidRDefault="002E7EEB" w:rsidP="002E7EEB">
                  <w:r w:rsidRPr="005F51E2">
                    <w:t xml:space="preserve">Software &amp; </w:t>
                  </w:r>
                  <w:r w:rsidR="00D64784">
                    <w:t>H</w:t>
                  </w:r>
                  <w:r w:rsidRPr="005F51E2">
                    <w:t>ardware</w:t>
                  </w:r>
                </w:p>
                <w:p w14:paraId="074C0DB6" w14:textId="51C0C850" w:rsidR="00A151B8" w:rsidRPr="005F51E2" w:rsidRDefault="00A151B8" w:rsidP="002E7EEB">
                  <w:r w:rsidRPr="005F51E2">
                    <w:t>Scripting</w:t>
                  </w:r>
                </w:p>
                <w:p w14:paraId="57FB3987" w14:textId="45EFC303" w:rsidR="002E7EEB" w:rsidRPr="005F51E2" w:rsidRDefault="003E4178" w:rsidP="00D11C4D">
                  <w:r w:rsidRPr="005F51E2">
                    <w:t xml:space="preserve">System </w:t>
                  </w:r>
                  <w:r w:rsidR="00D64784">
                    <w:t>C</w:t>
                  </w:r>
                  <w:r w:rsidRPr="005F51E2">
                    <w:t>onfiguration</w:t>
                  </w:r>
                </w:p>
                <w:p w14:paraId="13F637CE" w14:textId="24D21417" w:rsidR="001B2BE6" w:rsidRPr="005F51E2" w:rsidRDefault="001B2BE6" w:rsidP="00D11C4D">
                  <w:r w:rsidRPr="005F51E2">
                    <w:t xml:space="preserve">Malware &amp; </w:t>
                  </w:r>
                  <w:r w:rsidR="00D64784">
                    <w:t>V</w:t>
                  </w:r>
                  <w:r w:rsidRPr="005F51E2">
                    <w:t xml:space="preserve">irus </w:t>
                  </w:r>
                  <w:r w:rsidR="00D64784">
                    <w:t>P</w:t>
                  </w:r>
                  <w:r w:rsidRPr="005F51E2">
                    <w:t>rotection</w:t>
                  </w:r>
                </w:p>
                <w:p w14:paraId="7C15973F" w14:textId="77777777" w:rsidR="001B2BE6" w:rsidRPr="005F51E2" w:rsidRDefault="001B2BE6" w:rsidP="00D11C4D">
                  <w:r w:rsidRPr="005F51E2">
                    <w:t>Firewalls</w:t>
                  </w:r>
                </w:p>
                <w:p w14:paraId="3DAB7C26" w14:textId="7775EC56" w:rsidR="00444CE4" w:rsidRPr="005F51E2" w:rsidRDefault="00444CE4" w:rsidP="00D11C4D">
                  <w:r w:rsidRPr="005F51E2">
                    <w:t xml:space="preserve">Data </w:t>
                  </w:r>
                  <w:r w:rsidR="00D64784">
                    <w:t>R</w:t>
                  </w:r>
                  <w:r w:rsidRPr="005F51E2">
                    <w:t>ecovery</w:t>
                  </w:r>
                </w:p>
                <w:p w14:paraId="5C9FCDD2" w14:textId="20CF1489" w:rsidR="001B2BE6" w:rsidRPr="005F51E2" w:rsidRDefault="001B2BE6" w:rsidP="00D11C4D">
                  <w:r w:rsidRPr="005F51E2">
                    <w:t xml:space="preserve">VPN </w:t>
                  </w:r>
                  <w:r w:rsidR="00D64784">
                    <w:t>C</w:t>
                  </w:r>
                  <w:r w:rsidRPr="005F51E2">
                    <w:t>onnections</w:t>
                  </w:r>
                </w:p>
                <w:p w14:paraId="2536AEFB" w14:textId="1CA4660F" w:rsidR="006614C8" w:rsidRDefault="00D64784" w:rsidP="00D11C4D">
                  <w:r>
                    <w:t>Time Management</w:t>
                  </w:r>
                </w:p>
                <w:p w14:paraId="0AA25D78" w14:textId="77777777" w:rsidR="001B0A6C" w:rsidRDefault="00D64784" w:rsidP="00D64784">
                  <w:r>
                    <w:t>Team Collaboration</w:t>
                  </w:r>
                </w:p>
                <w:p w14:paraId="536CF2A4" w14:textId="77777777" w:rsidR="00D64784" w:rsidRDefault="00D64784" w:rsidP="00D64784">
                  <w:r>
                    <w:t>Security Awareness</w:t>
                  </w:r>
                </w:p>
                <w:p w14:paraId="54098C41" w14:textId="7B827A3C" w:rsidR="00F71AB1" w:rsidRPr="005F51E2" w:rsidRDefault="00F71AB1" w:rsidP="00D64784"/>
              </w:tc>
              <w:tc>
                <w:tcPr>
                  <w:tcW w:w="2922" w:type="dxa"/>
                </w:tcPr>
                <w:p w14:paraId="31445965" w14:textId="77777777" w:rsidR="00C2536A" w:rsidRPr="005F51E2" w:rsidRDefault="00C2536A" w:rsidP="002C77B9">
                  <w:pPr>
                    <w:pStyle w:val="Heading3"/>
                  </w:pPr>
                </w:p>
              </w:tc>
            </w:tr>
            <w:tr w:rsidR="00C2536A" w:rsidRPr="005F51E2" w14:paraId="1EA71444" w14:textId="30395CBF" w:rsidTr="00C2536A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4A050A63" w14:textId="531E01E0" w:rsidR="00C2536A" w:rsidRPr="005F51E2" w:rsidRDefault="009D46D5" w:rsidP="0043426C">
                  <w:pPr>
                    <w:pStyle w:val="Heading3"/>
                  </w:pPr>
                  <w:r w:rsidRPr="005F51E2">
                    <w:lastRenderedPageBreak/>
                    <w:t>technical skills</w:t>
                  </w:r>
                </w:p>
                <w:p w14:paraId="3E6C5F11" w14:textId="77777777" w:rsidR="00C2536A" w:rsidRPr="005F51E2" w:rsidRDefault="00C2536A" w:rsidP="00616FF4">
                  <w:pPr>
                    <w:pStyle w:val="GraphicLine"/>
                    <w:rPr>
                      <w:noProof w:val="0"/>
                    </w:rPr>
                  </w:pPr>
                  <w:r w:rsidRPr="005F51E2">
                    <w:rPr>
                      <w:lang w:bidi="en-GB"/>
                    </w:rPr>
                    <mc:AlternateContent>
                      <mc:Choice Requires="wps">
                        <w:drawing>
                          <wp:inline distT="0" distB="0" distL="0" distR="0" wp14:anchorId="72A1AE58" wp14:editId="3FAA647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2CA7ADF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DA8065C" w14:textId="77777777" w:rsidR="006E3FB1" w:rsidRPr="005F51E2" w:rsidRDefault="00A4299D" w:rsidP="002E7EEB">
                  <w:r w:rsidRPr="005F51E2">
                    <w:t>Microsoft Office 365</w:t>
                  </w:r>
                </w:p>
                <w:p w14:paraId="0DB1A2BA" w14:textId="6E0FCA1B" w:rsidR="00444CE4" w:rsidRPr="005F51E2" w:rsidRDefault="00444CE4" w:rsidP="002E7EEB">
                  <w:r w:rsidRPr="005F51E2">
                    <w:t>Google Workspace</w:t>
                  </w:r>
                </w:p>
                <w:p w14:paraId="3C554564" w14:textId="77777777" w:rsidR="003E4178" w:rsidRPr="005F51E2" w:rsidRDefault="00B77BFF" w:rsidP="002E7EEB">
                  <w:r w:rsidRPr="005F51E2">
                    <w:t>Active Directory (AD)</w:t>
                  </w:r>
                </w:p>
                <w:p w14:paraId="7E5EF039" w14:textId="6FC3F0AE" w:rsidR="00544A40" w:rsidRPr="005F51E2" w:rsidRDefault="00544A40" w:rsidP="00544A40">
                  <w:r w:rsidRPr="005F51E2">
                    <w:t xml:space="preserve">Linux OS &amp; </w:t>
                  </w:r>
                  <w:r w:rsidR="00D64784">
                    <w:t xml:space="preserve">Power </w:t>
                  </w:r>
                  <w:r w:rsidRPr="005F51E2">
                    <w:t xml:space="preserve">Shell </w:t>
                  </w:r>
                </w:p>
                <w:p w14:paraId="1E7D3E47" w14:textId="77777777" w:rsidR="00544A40" w:rsidRPr="005F51E2" w:rsidRDefault="00544A40" w:rsidP="00544A40">
                  <w:r w:rsidRPr="005F51E2">
                    <w:t>Python</w:t>
                  </w:r>
                </w:p>
                <w:p w14:paraId="45CAF060" w14:textId="77777777" w:rsidR="00544A40" w:rsidRPr="005F51E2" w:rsidRDefault="00544A40" w:rsidP="00544A40">
                  <w:r w:rsidRPr="005F51E2">
                    <w:t>SQL</w:t>
                  </w:r>
                </w:p>
                <w:p w14:paraId="4EE76308" w14:textId="77777777" w:rsidR="00D64784" w:rsidRPr="005F51E2" w:rsidRDefault="00D64784" w:rsidP="00D64784">
                  <w:r w:rsidRPr="005F51E2">
                    <w:t>CI/CD</w:t>
                  </w:r>
                </w:p>
                <w:p w14:paraId="157470C3" w14:textId="2856F901" w:rsidR="00544A40" w:rsidRPr="005F51E2" w:rsidRDefault="00D64784" w:rsidP="00D64784">
                  <w:r w:rsidRPr="005F51E2">
                    <w:t>WAN/LAN/WLAN/VLAN</w:t>
                  </w:r>
                </w:p>
                <w:p w14:paraId="2F16B32C" w14:textId="3DC5D846" w:rsidR="00544A40" w:rsidRPr="005F51E2" w:rsidRDefault="00C27C28" w:rsidP="00544A40">
                  <w:r>
                    <w:t>Telephony (VOIP)</w:t>
                  </w:r>
                </w:p>
                <w:p w14:paraId="16BEDA67" w14:textId="77777777" w:rsidR="00D64784" w:rsidRDefault="00C27C28" w:rsidP="00544A40">
                  <w:r>
                    <w:t>DNS/DHCP</w:t>
                  </w:r>
                </w:p>
                <w:p w14:paraId="42658980" w14:textId="2C8C7EE8" w:rsidR="00A151B8" w:rsidRPr="005F51E2" w:rsidRDefault="00D64784" w:rsidP="00544A40">
                  <w:r w:rsidRPr="00D64784">
                    <w:t>Windows Operating Systems (Windows 10/11, Windows Server 2016/2019/2022</w:t>
                  </w:r>
                  <w:r w:rsidR="00C27C28">
                    <w:br/>
                  </w:r>
                  <w:r w:rsidR="00A151B8" w:rsidRPr="005F51E2">
                    <w:t>HTML</w:t>
                  </w:r>
                </w:p>
                <w:p w14:paraId="22B74FA2" w14:textId="77777777" w:rsidR="006F2807" w:rsidRDefault="00A151B8" w:rsidP="006F2807">
                  <w:r w:rsidRPr="005F51E2">
                    <w:t>Terraform</w:t>
                  </w:r>
                </w:p>
                <w:p w14:paraId="43A5124B" w14:textId="1BEA014C" w:rsidR="00544A40" w:rsidRDefault="00AA419A" w:rsidP="006F2807">
                  <w:r w:rsidRPr="005F51E2">
                    <w:t>AWS</w:t>
                  </w:r>
                </w:p>
                <w:p w14:paraId="5E87E69E" w14:textId="41B44F1B" w:rsidR="001B161F" w:rsidRPr="005F51E2" w:rsidRDefault="00D64784" w:rsidP="00D64784">
                  <w:r>
                    <w:t>Azure</w:t>
                  </w:r>
                </w:p>
              </w:tc>
              <w:tc>
                <w:tcPr>
                  <w:tcW w:w="2922" w:type="dxa"/>
                </w:tcPr>
                <w:p w14:paraId="23A7E441" w14:textId="77777777" w:rsidR="00C2536A" w:rsidRPr="005F51E2" w:rsidRDefault="00C2536A" w:rsidP="0043426C">
                  <w:pPr>
                    <w:pStyle w:val="Heading3"/>
                  </w:pPr>
                </w:p>
              </w:tc>
            </w:tr>
          </w:tbl>
          <w:p w14:paraId="0AC13884" w14:textId="77777777" w:rsidR="00C420C8" w:rsidRPr="005F51E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80"/>
            </w:tblGrid>
            <w:tr w:rsidR="00C420C8" w:rsidRPr="005F51E2" w14:paraId="74858947" w14:textId="77777777" w:rsidTr="00C20163">
              <w:trPr>
                <w:trHeight w:val="1361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1A1E231" w14:textId="299FFF59" w:rsidR="00C420C8" w:rsidRPr="005F51E2" w:rsidRDefault="00AE1EA8" w:rsidP="006F2807">
                  <w:pPr>
                    <w:pStyle w:val="Heading2"/>
                    <w:spacing w:after="240"/>
                  </w:pPr>
                  <w:r w:rsidRPr="005F51E2">
                    <w:lastRenderedPageBreak/>
                    <w:t>profile</w:t>
                  </w:r>
                </w:p>
                <w:p w14:paraId="3787EC6B" w14:textId="07A49EB0" w:rsidR="001B0A6C" w:rsidRPr="005F51E2" w:rsidRDefault="00B61E25" w:rsidP="00C20163">
                  <w:pPr>
                    <w:pStyle w:val="ListParagraph"/>
                    <w:spacing w:after="0"/>
                    <w:ind w:left="184"/>
                    <w:jc w:val="both"/>
                  </w:pPr>
                  <w:r>
                    <w:t>Proactive and driven</w:t>
                  </w:r>
                  <w:r w:rsidR="00B24A79">
                    <w:t xml:space="preserve"> </w:t>
                  </w:r>
                  <w:r w:rsidR="00CE574D">
                    <w:t>technical support</w:t>
                  </w:r>
                  <w:r w:rsidR="00C8675E">
                    <w:t xml:space="preserve"> specialist</w:t>
                  </w:r>
                  <w:r w:rsidR="00DD787A">
                    <w:t xml:space="preserve">, </w:t>
                  </w:r>
                  <w:r w:rsidR="00832A5F">
                    <w:t>committed</w:t>
                  </w:r>
                  <w:r w:rsidR="00DD787A">
                    <w:t xml:space="preserve"> to </w:t>
                  </w:r>
                  <w:r w:rsidR="008124E9">
                    <w:t xml:space="preserve">providing </w:t>
                  </w:r>
                  <w:r w:rsidR="008124E9" w:rsidRPr="005F51E2">
                    <w:t>exceptional</w:t>
                  </w:r>
                  <w:r w:rsidR="003C024C">
                    <w:t xml:space="preserve"> customer </w:t>
                  </w:r>
                  <w:r w:rsidR="00CE574D">
                    <w:t>service</w:t>
                  </w:r>
                  <w:r w:rsidR="008124E9" w:rsidRPr="005F51E2">
                    <w:t xml:space="preserve"> </w:t>
                  </w:r>
                  <w:r w:rsidR="00C8675E">
                    <w:t xml:space="preserve">with </w:t>
                  </w:r>
                  <w:r w:rsidR="003C024C">
                    <w:t>3</w:t>
                  </w:r>
                  <w:r w:rsidR="00486FCB">
                    <w:t>+</w:t>
                  </w:r>
                  <w:r w:rsidR="008363C3">
                    <w:t xml:space="preserve"> years of </w:t>
                  </w:r>
                  <w:r w:rsidR="003C024C">
                    <w:t xml:space="preserve">proven </w:t>
                  </w:r>
                  <w:r w:rsidR="008363C3">
                    <w:t xml:space="preserve">experience in </w:t>
                  </w:r>
                  <w:r w:rsidR="002F7012">
                    <w:t>helpdesk environments. A</w:t>
                  </w:r>
                  <w:r w:rsidR="00430ACA">
                    <w:t>n</w:t>
                  </w:r>
                  <w:r w:rsidR="00DD787A">
                    <w:t xml:space="preserve"> analytical problem-solver </w:t>
                  </w:r>
                  <w:r w:rsidR="003C024C">
                    <w:t xml:space="preserve">who thrives under pressure, </w:t>
                  </w:r>
                  <w:r w:rsidR="000A73B1">
                    <w:t>utilizing</w:t>
                  </w:r>
                  <w:r w:rsidR="003C024C">
                    <w:t xml:space="preserve"> </w:t>
                  </w:r>
                  <w:r w:rsidR="006D6FD1">
                    <w:t>critical thinking</w:t>
                  </w:r>
                  <w:r w:rsidR="003C024C">
                    <w:t xml:space="preserve"> and fault-finding skills to solve complex challenges</w:t>
                  </w:r>
                  <w:r w:rsidR="00AF3C9A">
                    <w:t xml:space="preserve"> in</w:t>
                  </w:r>
                  <w:r w:rsidR="0021114B">
                    <w:t>volving</w:t>
                  </w:r>
                  <w:r w:rsidR="00AF3C9A">
                    <w:t xml:space="preserve"> cloud </w:t>
                  </w:r>
                  <w:r w:rsidR="000C4A96">
                    <w:t>platforms</w:t>
                  </w:r>
                  <w:r w:rsidR="00AF3C9A">
                    <w:t xml:space="preserve"> and </w:t>
                  </w:r>
                  <w:r w:rsidR="000C4A96">
                    <w:t>network</w:t>
                  </w:r>
                  <w:r w:rsidR="0021114B">
                    <w:t xml:space="preserve"> </w:t>
                  </w:r>
                  <w:r w:rsidR="00AF3C9A">
                    <w:t>infrastructure</w:t>
                  </w:r>
                  <w:r w:rsidR="00D307A7">
                    <w:t>. Dedicated to professional development</w:t>
                  </w:r>
                  <w:r w:rsidR="00C20163">
                    <w:t xml:space="preserve"> and</w:t>
                  </w:r>
                  <w:r w:rsidR="00B91B5F">
                    <w:t xml:space="preserve"> certified by </w:t>
                  </w:r>
                  <w:r w:rsidR="00D307A7">
                    <w:t>Microsoft and Amazon.</w:t>
                  </w:r>
                </w:p>
              </w:tc>
            </w:tr>
            <w:tr w:rsidR="00C420C8" w:rsidRPr="005F51E2" w14:paraId="0A7FD3EB" w14:textId="77777777" w:rsidTr="00986352">
              <w:trPr>
                <w:trHeight w:val="79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1F06E3E" w14:textId="27D7D26C" w:rsidR="00C420C8" w:rsidRPr="005F51E2" w:rsidRDefault="00AE1EA8" w:rsidP="006F2807">
                  <w:pPr>
                    <w:pStyle w:val="Heading2"/>
                    <w:spacing w:after="240"/>
                  </w:pPr>
                  <w:r w:rsidRPr="005F51E2">
                    <w:t>experience</w:t>
                  </w:r>
                </w:p>
                <w:p w14:paraId="5439BC2B" w14:textId="1505177D" w:rsidR="00AE1EA8" w:rsidRPr="005F51E2" w:rsidRDefault="00AE1EA8" w:rsidP="006F2807">
                  <w:pPr>
                    <w:pStyle w:val="Heading4"/>
                    <w:spacing w:before="240"/>
                    <w:jc w:val="left"/>
                    <w:rPr>
                      <w:sz w:val="24"/>
                      <w:szCs w:val="24"/>
                    </w:rPr>
                  </w:pPr>
                  <w:r w:rsidRPr="005F51E2">
                    <w:rPr>
                      <w:sz w:val="24"/>
                      <w:szCs w:val="24"/>
                    </w:rPr>
                    <w:t>dalycom</w:t>
                  </w:r>
                  <w:r w:rsidR="00986352">
                    <w:rPr>
                      <w:sz w:val="24"/>
                      <w:szCs w:val="24"/>
                    </w:rPr>
                    <w:t xml:space="preserve">                                              </w:t>
                  </w:r>
                  <w:r w:rsidR="00986352" w:rsidRPr="005F51E2">
                    <w:rPr>
                      <w:b w:val="0"/>
                      <w:bCs/>
                    </w:rPr>
                    <w:t>2021</w:t>
                  </w:r>
                  <w:r w:rsidR="00986352" w:rsidRPr="005F51E2">
                    <w:rPr>
                      <w:b w:val="0"/>
                      <w:bCs/>
                      <w:lang w:bidi="en-GB"/>
                    </w:rPr>
                    <w:t xml:space="preserve"> – </w:t>
                  </w:r>
                  <w:r w:rsidR="00986352" w:rsidRPr="005F51E2">
                    <w:rPr>
                      <w:b w:val="0"/>
                      <w:bCs/>
                    </w:rPr>
                    <w:t>Present</w:t>
                  </w:r>
                </w:p>
                <w:p w14:paraId="45F4931D" w14:textId="44E43468" w:rsidR="00AE1EA8" w:rsidRPr="005F51E2" w:rsidRDefault="00AE1EA8" w:rsidP="00AE1EA8">
                  <w:pPr>
                    <w:pStyle w:val="Heading4"/>
                    <w:jc w:val="left"/>
                    <w:rPr>
                      <w:b w:val="0"/>
                      <w:bCs/>
                    </w:rPr>
                  </w:pPr>
                  <w:r w:rsidRPr="005F51E2">
                    <w:rPr>
                      <w:b w:val="0"/>
                      <w:bCs/>
                    </w:rPr>
                    <w:t xml:space="preserve">technical support engineer                  </w:t>
                  </w:r>
                </w:p>
                <w:p w14:paraId="4D304168" w14:textId="1792BFDA" w:rsidR="0074051B" w:rsidRPr="005F51E2" w:rsidRDefault="00B4564B" w:rsidP="00B61E25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Delivered</w:t>
                  </w:r>
                  <w:r w:rsidR="0074051B" w:rsidRPr="005F51E2">
                    <w:t xml:space="preserve"> </w:t>
                  </w:r>
                  <w:r w:rsidR="008124E9">
                    <w:t xml:space="preserve">high-quality </w:t>
                  </w:r>
                  <w:r w:rsidR="005B6154">
                    <w:t>help</w:t>
                  </w:r>
                  <w:r w:rsidR="0074051B" w:rsidRPr="005F51E2">
                    <w:t>desk support for the business telecoms provider, dealing with 300+ B2B client accounts.</w:t>
                  </w:r>
                </w:p>
                <w:p w14:paraId="1F9F7761" w14:textId="3FD1DAC6" w:rsidR="00986352" w:rsidRPr="005F51E2" w:rsidRDefault="00986352" w:rsidP="00986352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 xml:space="preserve">Managed multiple ticket requests </w:t>
                  </w:r>
                  <w:r w:rsidR="005B6154">
                    <w:t>in a</w:t>
                  </w:r>
                  <w:r w:rsidRPr="005F51E2">
                    <w:t xml:space="preserve"> fast-paced </w:t>
                  </w:r>
                  <w:r w:rsidR="005B6154">
                    <w:t>environment</w:t>
                  </w:r>
                  <w:r w:rsidRPr="005F51E2">
                    <w:t xml:space="preserve">, consistently meeting KPIs </w:t>
                  </w:r>
                  <w:r>
                    <w:t>relat</w:t>
                  </w:r>
                  <w:r w:rsidR="00E73378">
                    <w:t>ing</w:t>
                  </w:r>
                  <w:r>
                    <w:t xml:space="preserve"> to</w:t>
                  </w:r>
                  <w:r w:rsidRPr="005F51E2">
                    <w:t xml:space="preserve"> call quality, first</w:t>
                  </w:r>
                  <w:r w:rsidR="00423682">
                    <w:t>-</w:t>
                  </w:r>
                  <w:r w:rsidRPr="005F51E2">
                    <w:t>time fix, and average resolution time.</w:t>
                  </w:r>
                </w:p>
                <w:p w14:paraId="150DE787" w14:textId="77777777" w:rsidR="009E6083" w:rsidRPr="005F51E2" w:rsidRDefault="009E6083" w:rsidP="009E6083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Efficiently diagnosed and resolved first and second line faults to minimise downtime and disruption.</w:t>
                  </w:r>
                </w:p>
                <w:p w14:paraId="0240D7C1" w14:textId="77777777" w:rsidR="00E73378" w:rsidRPr="005F51E2" w:rsidRDefault="00E73378" w:rsidP="00E73378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Performed routine network and system maintenance such as installing software updates for Microsoft Office 365.</w:t>
                  </w:r>
                </w:p>
                <w:p w14:paraId="5177E55B" w14:textId="77777777" w:rsidR="009E6083" w:rsidRPr="005F51E2" w:rsidRDefault="009E6083" w:rsidP="009E6083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Installed, configured, and troubleshot various hardware, software, and network</w:t>
                  </w:r>
                  <w:r>
                    <w:t xml:space="preserve">ing </w:t>
                  </w:r>
                  <w:r w:rsidRPr="005F51E2">
                    <w:t>issues for clients, both site-based and via remote software.</w:t>
                  </w:r>
                </w:p>
                <w:p w14:paraId="3B35E206" w14:textId="77777777" w:rsidR="009E6083" w:rsidRPr="005F51E2" w:rsidRDefault="009E6083" w:rsidP="009E6083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>Guided</w:t>
                  </w:r>
                  <w:r w:rsidRPr="005F51E2">
                    <w:t xml:space="preserve"> engineers during voice and data installation projects to support successful deployment.</w:t>
                  </w:r>
                </w:p>
                <w:p w14:paraId="1D2CE350" w14:textId="205C659B" w:rsidR="009E6083" w:rsidRPr="005F51E2" w:rsidRDefault="009E6083" w:rsidP="009E6083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Liaised with specialist</w:t>
                  </w:r>
                  <w:r w:rsidR="00E73378">
                    <w:t xml:space="preserve">s </w:t>
                  </w:r>
                  <w:r w:rsidRPr="005F51E2">
                    <w:t>to ensure the prompt resolution of escalated cases.</w:t>
                  </w:r>
                </w:p>
                <w:p w14:paraId="4AFE15CF" w14:textId="77777777" w:rsidR="009E6083" w:rsidRPr="005F51E2" w:rsidRDefault="009E6083" w:rsidP="009E6083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both"/>
                  </w:pPr>
                  <w:r w:rsidRPr="005F51E2">
                    <w:t>Increased client retention by building strong relationships and communicating effectively to understand their technical issues.</w:t>
                  </w:r>
                </w:p>
                <w:p w14:paraId="11D27199" w14:textId="77777777" w:rsidR="00986352" w:rsidRPr="005F51E2" w:rsidRDefault="00986352" w:rsidP="00986352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Accurately recorded details of user issues, ensuring compliance with GDPR when handling customer data.</w:t>
                  </w:r>
                </w:p>
                <w:p w14:paraId="6F6BA55E" w14:textId="52554109" w:rsidR="0074051B" w:rsidRPr="005F51E2" w:rsidRDefault="0074051B" w:rsidP="00B61E25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Trained and mentored 3 new staff members</w:t>
                  </w:r>
                  <w:r w:rsidR="00506184" w:rsidRPr="005F51E2">
                    <w:t>, demonstrating effective leadership skills</w:t>
                  </w:r>
                  <w:r w:rsidR="00F01A2F" w:rsidRPr="005F51E2">
                    <w:t xml:space="preserve"> to support their development</w:t>
                  </w:r>
                  <w:r w:rsidR="00506184" w:rsidRPr="005F51E2">
                    <w:t>.</w:t>
                  </w:r>
                </w:p>
                <w:p w14:paraId="6F1B5017" w14:textId="57343551" w:rsidR="00AE1EA8" w:rsidRPr="005F51E2" w:rsidRDefault="00AE1EA8" w:rsidP="006F2807">
                  <w:pPr>
                    <w:pStyle w:val="Heading4"/>
                    <w:spacing w:before="240"/>
                    <w:jc w:val="left"/>
                    <w:rPr>
                      <w:sz w:val="24"/>
                      <w:szCs w:val="24"/>
                    </w:rPr>
                  </w:pPr>
                  <w:r w:rsidRPr="005F51E2">
                    <w:rPr>
                      <w:sz w:val="24"/>
                      <w:szCs w:val="24"/>
                    </w:rPr>
                    <w:t>grow with me</w:t>
                  </w:r>
                  <w:r w:rsidR="006B13A2" w:rsidRPr="005F51E2">
                    <w:rPr>
                      <w:b w:val="0"/>
                      <w:bCs/>
                    </w:rPr>
                    <w:t xml:space="preserve">             </w:t>
                  </w:r>
                  <w:r w:rsidR="006B13A2">
                    <w:rPr>
                      <w:b w:val="0"/>
                      <w:bCs/>
                    </w:rPr>
                    <w:t xml:space="preserve">                                </w:t>
                  </w:r>
                  <w:r w:rsidR="006B13A2" w:rsidRPr="005F51E2">
                    <w:rPr>
                      <w:b w:val="0"/>
                      <w:bCs/>
                    </w:rPr>
                    <w:t xml:space="preserve">           2021</w:t>
                  </w:r>
                </w:p>
                <w:p w14:paraId="05DC75E6" w14:textId="661A414D" w:rsidR="00AE1EA8" w:rsidRPr="005F51E2" w:rsidRDefault="00AE1EA8" w:rsidP="00AE1EA8">
                  <w:pPr>
                    <w:pStyle w:val="Heading4"/>
                    <w:jc w:val="left"/>
                    <w:rPr>
                      <w:b w:val="0"/>
                      <w:bCs/>
                    </w:rPr>
                  </w:pPr>
                  <w:r w:rsidRPr="005F51E2">
                    <w:rPr>
                      <w:b w:val="0"/>
                      <w:bCs/>
                    </w:rPr>
                    <w:t xml:space="preserve">service desk advisor                           </w:t>
                  </w:r>
                </w:p>
                <w:p w14:paraId="75A3AFA0" w14:textId="3ABEF4A6" w:rsidR="00AE1EA8" w:rsidRPr="005F51E2" w:rsidRDefault="00AE1EA8" w:rsidP="00B61E25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 xml:space="preserve">Delivered </w:t>
                  </w:r>
                  <w:r w:rsidR="00B4564B" w:rsidRPr="005F51E2">
                    <w:t>excellent</w:t>
                  </w:r>
                  <w:r w:rsidRPr="005F51E2">
                    <w:t xml:space="preserve"> customer service for the children’s subscription box start-up business, promptly responding to enquiries via phone, email, live chat, and social media.</w:t>
                  </w:r>
                </w:p>
                <w:p w14:paraId="23957A5F" w14:textId="77777777" w:rsidR="00AE1EA8" w:rsidRPr="005F51E2" w:rsidRDefault="00AE1EA8" w:rsidP="00B61E25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Accurately recorded tickets on the system, efficiently resolving issues such as failed deliveries and damaged goods.</w:t>
                  </w:r>
                </w:p>
                <w:p w14:paraId="063CDE18" w14:textId="77777777" w:rsidR="0030482D" w:rsidRDefault="0030482D" w:rsidP="00B61E25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lastRenderedPageBreak/>
                    <w:t>Thoroughly investigated</w:t>
                  </w:r>
                  <w:r w:rsidRPr="005F51E2">
                    <w:t xml:space="preserve"> complaints, issuing refunds or replacements as required.</w:t>
                  </w:r>
                </w:p>
                <w:p w14:paraId="2A4B55AF" w14:textId="51886C5C" w:rsidR="002444F6" w:rsidRPr="005F51E2" w:rsidRDefault="002444F6" w:rsidP="00B61E25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Collected and recorded customer feedback, utilising data insights for informed decision</w:t>
                  </w:r>
                  <w:r w:rsidR="00AB37BE">
                    <w:t>-</w:t>
                  </w:r>
                  <w:r w:rsidRPr="005F51E2">
                    <w:t>making.</w:t>
                  </w:r>
                </w:p>
                <w:p w14:paraId="4537D8AA" w14:textId="6773185A" w:rsidR="001D3F1D" w:rsidRPr="005F51E2" w:rsidRDefault="00AE1EA8" w:rsidP="0030482D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ind w:left="463"/>
                    <w:jc w:val="left"/>
                  </w:pPr>
                  <w:r w:rsidRPr="005F51E2">
                    <w:t>Collaborated with cross-functional team</w:t>
                  </w:r>
                  <w:r w:rsidR="00B4564B" w:rsidRPr="005F51E2">
                    <w:t>s</w:t>
                  </w:r>
                  <w:r w:rsidRPr="005F51E2">
                    <w:t xml:space="preserve"> to ensure organisational goals were met.</w:t>
                  </w:r>
                </w:p>
              </w:tc>
            </w:tr>
            <w:tr w:rsidR="00C420C8" w:rsidRPr="006B13A2" w14:paraId="4AED8418" w14:textId="77777777" w:rsidTr="006614C8">
              <w:trPr>
                <w:trHeight w:val="113"/>
              </w:trPr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4F18FE6" w14:textId="6770FE64" w:rsidR="00C420C8" w:rsidRPr="005F51E2" w:rsidRDefault="00AE1EA8" w:rsidP="006F2807">
                  <w:pPr>
                    <w:pStyle w:val="Heading2"/>
                    <w:spacing w:after="240"/>
                  </w:pPr>
                  <w:r w:rsidRPr="005F51E2">
                    <w:lastRenderedPageBreak/>
                    <w:t>education</w:t>
                  </w:r>
                </w:p>
                <w:p w14:paraId="0339400E" w14:textId="75D65543" w:rsidR="00614832" w:rsidRPr="005F51E2" w:rsidRDefault="00A25FD5" w:rsidP="006F2807">
                  <w:pPr>
                    <w:pStyle w:val="Heading4"/>
                    <w:spacing w:before="0"/>
                    <w:jc w:val="left"/>
                    <w:rPr>
                      <w:sz w:val="24"/>
                      <w:szCs w:val="24"/>
                    </w:rPr>
                  </w:pPr>
                  <w:r w:rsidRPr="005F51E2">
                    <w:rPr>
                      <w:sz w:val="24"/>
                      <w:szCs w:val="24"/>
                    </w:rPr>
                    <w:t>dalycom</w:t>
                  </w:r>
                  <w:r w:rsidR="006B13A2">
                    <w:rPr>
                      <w:sz w:val="24"/>
                      <w:szCs w:val="24"/>
                    </w:rPr>
                    <w:t xml:space="preserve">                                                     </w:t>
                  </w:r>
                  <w:r w:rsidR="006B13A2" w:rsidRPr="005F51E2">
                    <w:rPr>
                      <w:b w:val="0"/>
                      <w:bCs/>
                    </w:rPr>
                    <w:t>2021</w:t>
                  </w:r>
                  <w:r w:rsidR="006B13A2" w:rsidRPr="005F51E2">
                    <w:rPr>
                      <w:b w:val="0"/>
                      <w:bCs/>
                      <w:lang w:bidi="en-GB"/>
                    </w:rPr>
                    <w:t xml:space="preserve"> – 2022</w:t>
                  </w:r>
                </w:p>
                <w:p w14:paraId="465B0E6F" w14:textId="4B35C0DB" w:rsidR="00614832" w:rsidRPr="005F51E2" w:rsidRDefault="00567B2F" w:rsidP="00614832">
                  <w:pPr>
                    <w:pStyle w:val="Heading4"/>
                    <w:jc w:val="left"/>
                    <w:rPr>
                      <w:b w:val="0"/>
                      <w:bCs/>
                    </w:rPr>
                  </w:pPr>
                  <w:r w:rsidRPr="005F51E2">
                    <w:rPr>
                      <w:b w:val="0"/>
                      <w:bCs/>
                    </w:rPr>
                    <w:t>level 3 infrastructure technician apprenticeship</w:t>
                  </w:r>
                  <w:r w:rsidR="00614832" w:rsidRPr="005F51E2">
                    <w:rPr>
                      <w:b w:val="0"/>
                      <w:bCs/>
                    </w:rPr>
                    <w:t xml:space="preserve">                                                   </w:t>
                  </w:r>
                </w:p>
                <w:p w14:paraId="20AE3560" w14:textId="3E47BF6C" w:rsidR="00C420C8" w:rsidRPr="005F51E2" w:rsidRDefault="00A718D2" w:rsidP="00567B2F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>Completed a</w:t>
                  </w:r>
                  <w:r w:rsidR="00D10E8A" w:rsidRPr="005F51E2">
                    <w:t xml:space="preserve"> </w:t>
                  </w:r>
                  <w:r w:rsidR="007E5316" w:rsidRPr="005F51E2">
                    <w:t>level 3</w:t>
                  </w:r>
                  <w:r w:rsidRPr="005F51E2">
                    <w:t xml:space="preserve"> apprenticeship</w:t>
                  </w:r>
                  <w:r w:rsidR="007E5316" w:rsidRPr="005F51E2">
                    <w:t xml:space="preserve">, gaining practical experience in </w:t>
                  </w:r>
                  <w:r w:rsidR="00BE41E7" w:rsidRPr="005F51E2">
                    <w:t xml:space="preserve">IT security and remote infrastructure. </w:t>
                  </w:r>
                </w:p>
                <w:p w14:paraId="3CAD93B7" w14:textId="2BE6DFE0" w:rsidR="007E5316" w:rsidRDefault="00A443A5" w:rsidP="00567B2F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 xml:space="preserve">Modules included networking and architecture; mobile and operating systems; cloud services; </w:t>
                  </w:r>
                  <w:r w:rsidR="00BE41E7" w:rsidRPr="005F51E2">
                    <w:t>coding and logic;</w:t>
                  </w:r>
                  <w:r w:rsidR="0030482D">
                    <w:t xml:space="preserve"> and</w:t>
                  </w:r>
                  <w:r w:rsidR="00BE41E7" w:rsidRPr="005F51E2">
                    <w:t xml:space="preserve"> business processes.</w:t>
                  </w:r>
                </w:p>
                <w:p w14:paraId="53E8A23C" w14:textId="23B70D62" w:rsidR="008D34A6" w:rsidRPr="005F51E2" w:rsidRDefault="008D34A6" w:rsidP="006F2807">
                  <w:pPr>
                    <w:pStyle w:val="Heading4"/>
                    <w:spacing w:before="24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microsoft</w:t>
                  </w:r>
                  <w:r w:rsidR="006B13A2">
                    <w:rPr>
                      <w:b w:val="0"/>
                      <w:bCs/>
                    </w:rPr>
                    <w:t xml:space="preserve">                                                             </w:t>
                  </w:r>
                  <w:r w:rsidR="006B13A2" w:rsidRPr="005F51E2">
                    <w:rPr>
                      <w:b w:val="0"/>
                      <w:bCs/>
                    </w:rPr>
                    <w:t xml:space="preserve">    202</w:t>
                  </w:r>
                  <w:r w:rsidR="006B13A2">
                    <w:rPr>
                      <w:b w:val="0"/>
                      <w:bCs/>
                    </w:rPr>
                    <w:t>2</w:t>
                  </w:r>
                  <w:r w:rsidR="006B13A2" w:rsidRPr="005F51E2">
                    <w:rPr>
                      <w:b w:val="0"/>
                      <w:bCs/>
                    </w:rPr>
                    <w:t xml:space="preserve">                                      </w:t>
                  </w:r>
                </w:p>
                <w:p w14:paraId="1EA4B4EF" w14:textId="02DCC9AC" w:rsidR="008D34A6" w:rsidRPr="005F51E2" w:rsidRDefault="00DF45F1" w:rsidP="008D34A6">
                  <w:pPr>
                    <w:pStyle w:val="Heading4"/>
                    <w:jc w:val="left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mta certifications</w:t>
                  </w:r>
                  <w:r w:rsidR="008D34A6" w:rsidRPr="005F51E2">
                    <w:rPr>
                      <w:b w:val="0"/>
                      <w:bCs/>
                    </w:rPr>
                    <w:t xml:space="preserve">                     </w:t>
                  </w:r>
                  <w:r w:rsidR="00F15270">
                    <w:rPr>
                      <w:b w:val="0"/>
                      <w:bCs/>
                    </w:rPr>
                    <w:t xml:space="preserve">               </w:t>
                  </w:r>
                </w:p>
                <w:p w14:paraId="6171A8B0" w14:textId="09FB5DA7" w:rsidR="008D34A6" w:rsidRDefault="00DF45F1" w:rsidP="008D34A6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>Networking Fundamentals</w:t>
                  </w:r>
                </w:p>
                <w:p w14:paraId="5E95F20B" w14:textId="48B2944F" w:rsidR="00DF45F1" w:rsidRDefault="004708E4" w:rsidP="008D34A6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>Windows Server Administration Fundamentals</w:t>
                  </w:r>
                </w:p>
                <w:p w14:paraId="72F337FA" w14:textId="6BE33D99" w:rsidR="004708E4" w:rsidRDefault="004708E4" w:rsidP="008D34A6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>Mobility and Device Fundamentals</w:t>
                  </w:r>
                </w:p>
                <w:p w14:paraId="1A078661" w14:textId="1585240A" w:rsidR="004708E4" w:rsidRPr="005F51E2" w:rsidRDefault="004708E4" w:rsidP="00F15270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>Software Development Fundamentals</w:t>
                  </w:r>
                </w:p>
                <w:p w14:paraId="3A7D4116" w14:textId="08466B93" w:rsidR="002333E1" w:rsidRPr="005F51E2" w:rsidRDefault="005922F7" w:rsidP="006F2807">
                  <w:pPr>
                    <w:pStyle w:val="Heading4"/>
                    <w:spacing w:before="24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amazon web services</w:t>
                  </w:r>
                  <w:r w:rsidR="006B13A2">
                    <w:rPr>
                      <w:sz w:val="24"/>
                      <w:szCs w:val="24"/>
                    </w:rPr>
                    <w:t xml:space="preserve">                                   </w:t>
                  </w:r>
                  <w:r w:rsidR="006B13A2" w:rsidRPr="006B13A2">
                    <w:rPr>
                      <w:b w:val="0"/>
                      <w:bCs/>
                      <w:sz w:val="24"/>
                      <w:szCs w:val="24"/>
                    </w:rPr>
                    <w:t>2020</w:t>
                  </w:r>
                </w:p>
                <w:p w14:paraId="7236B185" w14:textId="40894151" w:rsidR="002333E1" w:rsidRPr="005F51E2" w:rsidRDefault="0073133D" w:rsidP="002333E1">
                  <w:pPr>
                    <w:pStyle w:val="Heading4"/>
                    <w:jc w:val="left"/>
                    <w:rPr>
                      <w:b w:val="0"/>
                      <w:bCs/>
                    </w:rPr>
                  </w:pPr>
                  <w:r w:rsidRPr="005F51E2">
                    <w:rPr>
                      <w:b w:val="0"/>
                      <w:bCs/>
                    </w:rPr>
                    <w:t>aws certified cloud practi</w:t>
                  </w:r>
                  <w:r w:rsidR="00C45013">
                    <w:rPr>
                      <w:b w:val="0"/>
                      <w:bCs/>
                    </w:rPr>
                    <w:t>t</w:t>
                  </w:r>
                  <w:r w:rsidRPr="005F51E2">
                    <w:rPr>
                      <w:b w:val="0"/>
                      <w:bCs/>
                    </w:rPr>
                    <w:t>ioner</w:t>
                  </w:r>
                  <w:r w:rsidR="002333E1" w:rsidRPr="005F51E2">
                    <w:rPr>
                      <w:b w:val="0"/>
                      <w:bCs/>
                    </w:rPr>
                    <w:t xml:space="preserve">           </w:t>
                  </w:r>
                  <w:r w:rsidRPr="005F51E2">
                    <w:rPr>
                      <w:b w:val="0"/>
                      <w:bCs/>
                    </w:rPr>
                    <w:t xml:space="preserve">            </w:t>
                  </w:r>
                  <w:r w:rsidR="002333E1" w:rsidRPr="005F51E2">
                    <w:rPr>
                      <w:b w:val="0"/>
                      <w:bCs/>
                    </w:rPr>
                    <w:t xml:space="preserve">  </w:t>
                  </w:r>
                </w:p>
                <w:p w14:paraId="374534ED" w14:textId="00788734" w:rsidR="002333E1" w:rsidRDefault="009E64B6" w:rsidP="006F2807">
                  <w:pPr>
                    <w:pStyle w:val="ListParagraph"/>
                    <w:numPr>
                      <w:ilvl w:val="0"/>
                      <w:numId w:val="11"/>
                    </w:numPr>
                    <w:ind w:left="463" w:right="102"/>
                    <w:jc w:val="left"/>
                  </w:pPr>
                  <w:r>
                    <w:t xml:space="preserve">Completed </w:t>
                  </w:r>
                  <w:r w:rsidR="00E86A9E">
                    <w:t>the</w:t>
                  </w:r>
                  <w:r>
                    <w:t xml:space="preserve"> 12-week</w:t>
                  </w:r>
                  <w:r w:rsidR="00E86A9E">
                    <w:t xml:space="preserve"> classroom-based re/Start </w:t>
                  </w:r>
                  <w:r w:rsidR="00150E32">
                    <w:t>programme</w:t>
                  </w:r>
                  <w:r w:rsidR="00E86A9E">
                    <w:t>,</w:t>
                  </w:r>
                  <w:r w:rsidR="00C45013">
                    <w:t xml:space="preserve"> covering </w:t>
                  </w:r>
                  <w:r w:rsidR="009E1A23">
                    <w:t xml:space="preserve">core </w:t>
                  </w:r>
                  <w:r w:rsidR="001C2609">
                    <w:t xml:space="preserve">AWS </w:t>
                  </w:r>
                  <w:r w:rsidR="009E1A23">
                    <w:t xml:space="preserve">services </w:t>
                  </w:r>
                  <w:r w:rsidR="001C2609">
                    <w:t>including</w:t>
                  </w:r>
                  <w:r w:rsidR="009E1A23">
                    <w:t xml:space="preserve"> </w:t>
                  </w:r>
                  <w:r w:rsidR="003C5612">
                    <w:t>compute, storage, networking, and security.</w:t>
                  </w:r>
                </w:p>
                <w:p w14:paraId="3BCB1F3A" w14:textId="564F7259" w:rsidR="003C5612" w:rsidRPr="005F51E2" w:rsidRDefault="003C5612" w:rsidP="002333E1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 xml:space="preserve">Gained knowledge of AWS global infrastructure, pricing models, cloud </w:t>
                  </w:r>
                  <w:r w:rsidR="008F7700">
                    <w:t>architecture, and resource management.</w:t>
                  </w:r>
                </w:p>
                <w:p w14:paraId="738A10CE" w14:textId="0B47944D" w:rsidR="002333E1" w:rsidRPr="005F51E2" w:rsidRDefault="00E1669B" w:rsidP="006F2807">
                  <w:pPr>
                    <w:pStyle w:val="Heading4"/>
                    <w:spacing w:before="240"/>
                    <w:jc w:val="left"/>
                    <w:rPr>
                      <w:sz w:val="24"/>
                      <w:szCs w:val="24"/>
                    </w:rPr>
                  </w:pPr>
                  <w:r w:rsidRPr="005F51E2">
                    <w:rPr>
                      <w:sz w:val="24"/>
                      <w:szCs w:val="24"/>
                    </w:rPr>
                    <w:t>leicester college</w:t>
                  </w:r>
                  <w:r w:rsidR="006B13A2">
                    <w:rPr>
                      <w:sz w:val="24"/>
                      <w:szCs w:val="24"/>
                    </w:rPr>
                    <w:t xml:space="preserve">                                 </w:t>
                  </w:r>
                  <w:r w:rsidR="006B13A2" w:rsidRPr="005F51E2">
                    <w:rPr>
                      <w:b w:val="0"/>
                      <w:bCs/>
                    </w:rPr>
                    <w:t xml:space="preserve">2014 – 2016 </w:t>
                  </w:r>
                  <w:r w:rsidR="006B13A2" w:rsidRPr="005F51E2">
                    <w:rPr>
                      <w:b w:val="0"/>
                      <w:bCs/>
                      <w:lang w:bidi="en-GB"/>
                    </w:rPr>
                    <w:t xml:space="preserve"> </w:t>
                  </w:r>
                </w:p>
                <w:p w14:paraId="12B39B43" w14:textId="5EB828C4" w:rsidR="002333E1" w:rsidRPr="005F51E2" w:rsidRDefault="002333E1" w:rsidP="002333E1">
                  <w:pPr>
                    <w:pStyle w:val="Heading4"/>
                    <w:jc w:val="left"/>
                    <w:rPr>
                      <w:b w:val="0"/>
                      <w:bCs/>
                    </w:rPr>
                  </w:pPr>
                  <w:r w:rsidRPr="005F51E2">
                    <w:rPr>
                      <w:b w:val="0"/>
                      <w:bCs/>
                    </w:rPr>
                    <w:t xml:space="preserve">level 3 </w:t>
                  </w:r>
                  <w:r w:rsidR="00E1669B" w:rsidRPr="005F51E2">
                    <w:rPr>
                      <w:b w:val="0"/>
                      <w:bCs/>
                    </w:rPr>
                    <w:t>diploma in manufacturing engineering</w:t>
                  </w:r>
                  <w:r w:rsidRPr="005F51E2">
                    <w:rPr>
                      <w:b w:val="0"/>
                      <w:bCs/>
                    </w:rPr>
                    <w:t xml:space="preserve">                                                   </w:t>
                  </w:r>
                </w:p>
                <w:p w14:paraId="0F580686" w14:textId="0A48B295" w:rsidR="002333E1" w:rsidRPr="005F51E2" w:rsidRDefault="00102C3D" w:rsidP="002333E1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>Awarded</w:t>
                  </w:r>
                  <w:r w:rsidR="00B37782" w:rsidRPr="005F51E2">
                    <w:t xml:space="preserve"> triple distinction, equivalent to 3 A-grade A-levels</w:t>
                  </w:r>
                  <w:r w:rsidR="002333E1" w:rsidRPr="005F51E2">
                    <w:t xml:space="preserve">. </w:t>
                  </w:r>
                </w:p>
                <w:p w14:paraId="435CA1A1" w14:textId="035C3B26" w:rsidR="009B0CD4" w:rsidRPr="005F51E2" w:rsidRDefault="009B0CD4" w:rsidP="002333E1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 w:rsidRPr="005F51E2">
                    <w:t xml:space="preserve">Member of the Cyberbullying </w:t>
                  </w:r>
                  <w:r w:rsidR="005F51E2" w:rsidRPr="005F51E2">
                    <w:t>Mentor Committee.</w:t>
                  </w:r>
                </w:p>
                <w:p w14:paraId="0179067C" w14:textId="6CC4B970" w:rsidR="005F51E2" w:rsidRPr="005F51E2" w:rsidRDefault="005F51E2" w:rsidP="006F2807">
                  <w:pPr>
                    <w:pStyle w:val="Heading4"/>
                    <w:spacing w:before="240"/>
                    <w:jc w:val="left"/>
                    <w:rPr>
                      <w:sz w:val="24"/>
                      <w:szCs w:val="24"/>
                    </w:rPr>
                  </w:pPr>
                  <w:r w:rsidRPr="005F51E2">
                    <w:rPr>
                      <w:sz w:val="24"/>
                      <w:szCs w:val="24"/>
                    </w:rPr>
                    <w:t>babington academy</w:t>
                  </w:r>
                  <w:r w:rsidR="006B13A2">
                    <w:rPr>
                      <w:sz w:val="24"/>
                      <w:szCs w:val="24"/>
                    </w:rPr>
                    <w:t xml:space="preserve">                            </w:t>
                  </w:r>
                  <w:r w:rsidR="006B13A2">
                    <w:rPr>
                      <w:b w:val="0"/>
                      <w:bCs/>
                    </w:rPr>
                    <w:t xml:space="preserve">2008 – 2013 </w:t>
                  </w:r>
                  <w:r w:rsidR="006B13A2" w:rsidRPr="005F51E2">
                    <w:rPr>
                      <w:b w:val="0"/>
                      <w:bCs/>
                    </w:rPr>
                    <w:t xml:space="preserve"> </w:t>
                  </w:r>
                  <w:r w:rsidR="006B13A2" w:rsidRPr="005F51E2">
                    <w:rPr>
                      <w:b w:val="0"/>
                      <w:bCs/>
                      <w:lang w:bidi="en-GB"/>
                    </w:rPr>
                    <w:t xml:space="preserve"> </w:t>
                  </w:r>
                </w:p>
                <w:p w14:paraId="1AFA84D6" w14:textId="4AC59384" w:rsidR="005F51E2" w:rsidRPr="005F51E2" w:rsidRDefault="005F51E2" w:rsidP="005F51E2">
                  <w:pPr>
                    <w:pStyle w:val="Heading4"/>
                    <w:jc w:val="left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secondary education</w:t>
                  </w:r>
                  <w:r w:rsidRPr="005F51E2">
                    <w:rPr>
                      <w:b w:val="0"/>
                      <w:bCs/>
                    </w:rPr>
                    <w:t xml:space="preserve">          </w:t>
                  </w:r>
                  <w:r>
                    <w:rPr>
                      <w:b w:val="0"/>
                      <w:bCs/>
                    </w:rPr>
                    <w:t xml:space="preserve">  </w:t>
                  </w:r>
                  <w:r w:rsidRPr="005F51E2">
                    <w:rPr>
                      <w:b w:val="0"/>
                      <w:bCs/>
                    </w:rPr>
                    <w:t xml:space="preserve">                        </w:t>
                  </w:r>
                </w:p>
                <w:p w14:paraId="17C6CBA7" w14:textId="1038B9C8" w:rsidR="005F51E2" w:rsidRDefault="00102C3D" w:rsidP="005F51E2">
                  <w:pPr>
                    <w:pStyle w:val="ListParagraph"/>
                    <w:numPr>
                      <w:ilvl w:val="0"/>
                      <w:numId w:val="11"/>
                    </w:numPr>
                    <w:ind w:left="463"/>
                    <w:jc w:val="left"/>
                  </w:pPr>
                  <w:r>
                    <w:t>Achieved</w:t>
                  </w:r>
                  <w:r w:rsidR="004C6920">
                    <w:t xml:space="preserve"> 8 GCSEs including English and Mathematics.</w:t>
                  </w:r>
                </w:p>
                <w:p w14:paraId="09BC9EF9" w14:textId="09D15869" w:rsidR="004C6920" w:rsidRPr="005F51E2" w:rsidRDefault="004C6920" w:rsidP="006B13A2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ind w:left="463"/>
                    <w:jc w:val="left"/>
                  </w:pPr>
                  <w:r>
                    <w:t>Team Leader of the Sporting Events club</w:t>
                  </w:r>
                  <w:r w:rsidR="006029BC">
                    <w:t xml:space="preserve"> which involved organising sporting events and fundraisers, managing the club’s budget, and leading </w:t>
                  </w:r>
                  <w:r w:rsidR="009A6B17">
                    <w:t>a group of 10 students.</w:t>
                  </w:r>
                </w:p>
                <w:p w14:paraId="222A46DE" w14:textId="75E3A632" w:rsidR="002333E1" w:rsidRPr="005F51E2" w:rsidRDefault="002333E1" w:rsidP="002333E1">
                  <w:pPr>
                    <w:jc w:val="left"/>
                  </w:pPr>
                </w:p>
              </w:tc>
            </w:tr>
          </w:tbl>
          <w:p w14:paraId="14F17792" w14:textId="77777777" w:rsidR="00C420C8" w:rsidRPr="005F51E2" w:rsidRDefault="00C420C8" w:rsidP="003856C9"/>
        </w:tc>
      </w:tr>
    </w:tbl>
    <w:p w14:paraId="18368B56" w14:textId="343C2210" w:rsidR="003F5FDB" w:rsidRDefault="003F5FDB" w:rsidP="006F2807">
      <w:pPr>
        <w:pStyle w:val="NoSpacing"/>
        <w:jc w:val="both"/>
      </w:pPr>
    </w:p>
    <w:sectPr w:rsidR="003F5FDB" w:rsidSect="006614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2" w:right="1152" w:bottom="2127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9FDCE" w14:textId="77777777" w:rsidR="00D36BDA" w:rsidRPr="005F51E2" w:rsidRDefault="00D36BDA" w:rsidP="003856C9">
      <w:pPr>
        <w:spacing w:after="0" w:line="240" w:lineRule="auto"/>
      </w:pPr>
      <w:r w:rsidRPr="005F51E2">
        <w:separator/>
      </w:r>
    </w:p>
  </w:endnote>
  <w:endnote w:type="continuationSeparator" w:id="0">
    <w:p w14:paraId="28CD9AEE" w14:textId="77777777" w:rsidR="00D36BDA" w:rsidRPr="005F51E2" w:rsidRDefault="00D36BDA" w:rsidP="003856C9">
      <w:pPr>
        <w:spacing w:after="0" w:line="240" w:lineRule="auto"/>
      </w:pPr>
      <w:r w:rsidRPr="005F51E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D54EC" w14:textId="77777777" w:rsidR="00E512C1" w:rsidRPr="005F51E2" w:rsidRDefault="00E51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A5D9D" w14:textId="77777777" w:rsidR="003856C9" w:rsidRPr="005F51E2" w:rsidRDefault="007803B7" w:rsidP="007803B7">
    <w:pPr>
      <w:pStyle w:val="Footer"/>
    </w:pPr>
    <w:r w:rsidRPr="005F51E2">
      <w:rPr>
        <w:noProof/>
        <w:lang w:bidi="en-GB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0B2CCB5" wp14:editId="6663F53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DD9536" id="Grou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Content>
        <w:r w:rsidR="001765FE" w:rsidRPr="005F51E2">
          <w:rPr>
            <w:lang w:bidi="en-GB"/>
          </w:rPr>
          <w:fldChar w:fldCharType="begin"/>
        </w:r>
        <w:r w:rsidR="001765FE" w:rsidRPr="005F51E2">
          <w:rPr>
            <w:lang w:bidi="en-GB"/>
          </w:rPr>
          <w:instrText xml:space="preserve"> PAGE   \* MERGEFORMAT </w:instrText>
        </w:r>
        <w:r w:rsidR="001765FE" w:rsidRPr="005F51E2">
          <w:rPr>
            <w:lang w:bidi="en-GB"/>
          </w:rPr>
          <w:fldChar w:fldCharType="separate"/>
        </w:r>
        <w:r w:rsidR="003F5FDB" w:rsidRPr="005F51E2">
          <w:rPr>
            <w:lang w:bidi="en-GB"/>
          </w:rPr>
          <w:t>2</w:t>
        </w:r>
        <w:r w:rsidR="001765FE" w:rsidRPr="005F51E2">
          <w:rPr>
            <w:lang w:bidi="en-GB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57598" w14:textId="77777777" w:rsidR="001765FE" w:rsidRPr="005F51E2" w:rsidRDefault="00DC79BB">
    <w:pPr>
      <w:pStyle w:val="Footer"/>
    </w:pPr>
    <w:r w:rsidRPr="005F51E2">
      <w:rPr>
        <w:noProof/>
        <w:lang w:bidi="en-GB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438DC2F" wp14:editId="7463F1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509A5C" id="Grou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xO8BkAAGe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D8njxO8BkAAGezAAAOAAAAAAAAAAAAAAAAAC4CAABkcnMvZTJvRG9jLnhtbFBLAQItABQA&#10;BgAIAAAAIQBztzj82gAAAAUBAAAPAAAAAAAAAAAAAAAAAEocAABkcnMvZG93bnJldi54bWxQSwUG&#10;AAAAAAQABADzAAAAUR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C63F7" w14:textId="77777777" w:rsidR="00D36BDA" w:rsidRPr="005F51E2" w:rsidRDefault="00D36BDA" w:rsidP="003856C9">
      <w:pPr>
        <w:spacing w:after="0" w:line="240" w:lineRule="auto"/>
      </w:pPr>
      <w:r w:rsidRPr="005F51E2">
        <w:separator/>
      </w:r>
    </w:p>
  </w:footnote>
  <w:footnote w:type="continuationSeparator" w:id="0">
    <w:p w14:paraId="3BCFAF78" w14:textId="77777777" w:rsidR="00D36BDA" w:rsidRPr="005F51E2" w:rsidRDefault="00D36BDA" w:rsidP="003856C9">
      <w:pPr>
        <w:spacing w:after="0" w:line="240" w:lineRule="auto"/>
      </w:pPr>
      <w:r w:rsidRPr="005F51E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2DBB6" w14:textId="77777777" w:rsidR="00E512C1" w:rsidRPr="005F51E2" w:rsidRDefault="00E51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D91A" w14:textId="77777777" w:rsidR="003856C9" w:rsidRPr="005F51E2" w:rsidRDefault="007803B7">
    <w:pPr>
      <w:pStyle w:val="Header"/>
    </w:pPr>
    <w:r w:rsidRPr="005F51E2">
      <w:rPr>
        <w:noProof/>
        <w:lang w:bidi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86AE947" wp14:editId="788426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739D6E" id="Grou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6008" w14:textId="77777777" w:rsidR="00DC79BB" w:rsidRPr="005F51E2" w:rsidRDefault="00DC79BB">
    <w:pPr>
      <w:pStyle w:val="Header"/>
    </w:pPr>
    <w:r w:rsidRPr="005F51E2">
      <w:rPr>
        <w:noProof/>
        <w:lang w:bidi="en-GB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3C371C3" wp14:editId="1BF013E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BEFEBE" id="Grou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+fUhYAAEO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ZZM+fUhYA&#10;AEOsAAAOAAAAAAAAAAAAAAAAAC4CAABkcnMvZTJvRG9jLnhtbFBLAQItABQABgAIAAAAIQBM8Qrl&#10;3AAAAAUBAAAPAAAAAAAAAAAAAAAAAKwYAABkcnMvZG93bnJldi54bWxQSwUGAAAAAAQABADzAAAA&#10;tRk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176557"/>
    <w:multiLevelType w:val="hybridMultilevel"/>
    <w:tmpl w:val="079430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38355">
    <w:abstractNumId w:val="9"/>
  </w:num>
  <w:num w:numId="2" w16cid:durableId="982849609">
    <w:abstractNumId w:val="7"/>
  </w:num>
  <w:num w:numId="3" w16cid:durableId="1351028114">
    <w:abstractNumId w:val="6"/>
  </w:num>
  <w:num w:numId="4" w16cid:durableId="155852082">
    <w:abstractNumId w:val="5"/>
  </w:num>
  <w:num w:numId="5" w16cid:durableId="842628811">
    <w:abstractNumId w:val="4"/>
  </w:num>
  <w:num w:numId="6" w16cid:durableId="1596397515">
    <w:abstractNumId w:val="8"/>
  </w:num>
  <w:num w:numId="7" w16cid:durableId="2017684525">
    <w:abstractNumId w:val="3"/>
  </w:num>
  <w:num w:numId="8" w16cid:durableId="233702658">
    <w:abstractNumId w:val="2"/>
  </w:num>
  <w:num w:numId="9" w16cid:durableId="173345120">
    <w:abstractNumId w:val="1"/>
  </w:num>
  <w:num w:numId="10" w16cid:durableId="870187993">
    <w:abstractNumId w:val="0"/>
  </w:num>
  <w:num w:numId="11" w16cid:durableId="1832406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83"/>
    <w:rsid w:val="000138ED"/>
    <w:rsid w:val="00037571"/>
    <w:rsid w:val="00044383"/>
    <w:rsid w:val="00052BE1"/>
    <w:rsid w:val="0007412A"/>
    <w:rsid w:val="0008335C"/>
    <w:rsid w:val="00095650"/>
    <w:rsid w:val="000A73B1"/>
    <w:rsid w:val="000B669B"/>
    <w:rsid w:val="000C4A96"/>
    <w:rsid w:val="000F72E3"/>
    <w:rsid w:val="0010199E"/>
    <w:rsid w:val="00102397"/>
    <w:rsid w:val="0010257B"/>
    <w:rsid w:val="00102C3D"/>
    <w:rsid w:val="001166C2"/>
    <w:rsid w:val="001372E7"/>
    <w:rsid w:val="001422D6"/>
    <w:rsid w:val="00142F55"/>
    <w:rsid w:val="001503AC"/>
    <w:rsid w:val="00150E32"/>
    <w:rsid w:val="0015359D"/>
    <w:rsid w:val="00166A0E"/>
    <w:rsid w:val="00170F3D"/>
    <w:rsid w:val="001765FE"/>
    <w:rsid w:val="00187C1E"/>
    <w:rsid w:val="00190EAE"/>
    <w:rsid w:val="0019235A"/>
    <w:rsid w:val="0019561F"/>
    <w:rsid w:val="0019641D"/>
    <w:rsid w:val="001B0A6C"/>
    <w:rsid w:val="001B161F"/>
    <w:rsid w:val="001B2BE6"/>
    <w:rsid w:val="001B2D0F"/>
    <w:rsid w:val="001B32D2"/>
    <w:rsid w:val="001C2609"/>
    <w:rsid w:val="001C6FFA"/>
    <w:rsid w:val="001C7A4D"/>
    <w:rsid w:val="001D3F1D"/>
    <w:rsid w:val="001D4643"/>
    <w:rsid w:val="001E4C00"/>
    <w:rsid w:val="001F725D"/>
    <w:rsid w:val="00200069"/>
    <w:rsid w:val="00205892"/>
    <w:rsid w:val="0021114B"/>
    <w:rsid w:val="002333E1"/>
    <w:rsid w:val="002444F6"/>
    <w:rsid w:val="00244F29"/>
    <w:rsid w:val="00283B81"/>
    <w:rsid w:val="00293B83"/>
    <w:rsid w:val="002A3621"/>
    <w:rsid w:val="002A4C3B"/>
    <w:rsid w:val="002B2FCD"/>
    <w:rsid w:val="002B3890"/>
    <w:rsid w:val="002B3C7A"/>
    <w:rsid w:val="002B7747"/>
    <w:rsid w:val="002C77B9"/>
    <w:rsid w:val="002D6D6C"/>
    <w:rsid w:val="002E7EEB"/>
    <w:rsid w:val="002F104F"/>
    <w:rsid w:val="002F485A"/>
    <w:rsid w:val="002F7012"/>
    <w:rsid w:val="0030482D"/>
    <w:rsid w:val="003053D9"/>
    <w:rsid w:val="003234CC"/>
    <w:rsid w:val="003377C7"/>
    <w:rsid w:val="00374471"/>
    <w:rsid w:val="00374E65"/>
    <w:rsid w:val="003819DF"/>
    <w:rsid w:val="003856C9"/>
    <w:rsid w:val="0038623A"/>
    <w:rsid w:val="00396369"/>
    <w:rsid w:val="003A6060"/>
    <w:rsid w:val="003C024C"/>
    <w:rsid w:val="003C5612"/>
    <w:rsid w:val="003E4178"/>
    <w:rsid w:val="003E42C4"/>
    <w:rsid w:val="003F4D31"/>
    <w:rsid w:val="003F52B5"/>
    <w:rsid w:val="003F5FDB"/>
    <w:rsid w:val="00423682"/>
    <w:rsid w:val="00430ACA"/>
    <w:rsid w:val="0043426C"/>
    <w:rsid w:val="00441EB9"/>
    <w:rsid w:val="00444CE4"/>
    <w:rsid w:val="00447DF7"/>
    <w:rsid w:val="00463463"/>
    <w:rsid w:val="004708E4"/>
    <w:rsid w:val="00473EF8"/>
    <w:rsid w:val="004760E5"/>
    <w:rsid w:val="00486FCB"/>
    <w:rsid w:val="004A64E0"/>
    <w:rsid w:val="004C2D1E"/>
    <w:rsid w:val="004C6920"/>
    <w:rsid w:val="004D03FF"/>
    <w:rsid w:val="004D22BB"/>
    <w:rsid w:val="005004D5"/>
    <w:rsid w:val="00506184"/>
    <w:rsid w:val="005152F2"/>
    <w:rsid w:val="005246B9"/>
    <w:rsid w:val="005338D9"/>
    <w:rsid w:val="00534E4E"/>
    <w:rsid w:val="00544A40"/>
    <w:rsid w:val="00550C5D"/>
    <w:rsid w:val="00551D35"/>
    <w:rsid w:val="005562D4"/>
    <w:rsid w:val="00557019"/>
    <w:rsid w:val="005674AC"/>
    <w:rsid w:val="00567B2F"/>
    <w:rsid w:val="00580925"/>
    <w:rsid w:val="00582DF6"/>
    <w:rsid w:val="005922F7"/>
    <w:rsid w:val="0059276F"/>
    <w:rsid w:val="005A1E51"/>
    <w:rsid w:val="005A4692"/>
    <w:rsid w:val="005A7E57"/>
    <w:rsid w:val="005B4B83"/>
    <w:rsid w:val="005B6154"/>
    <w:rsid w:val="005D46A1"/>
    <w:rsid w:val="005F51E2"/>
    <w:rsid w:val="006029BC"/>
    <w:rsid w:val="00614832"/>
    <w:rsid w:val="00616FF4"/>
    <w:rsid w:val="006226C0"/>
    <w:rsid w:val="006460E1"/>
    <w:rsid w:val="00660AFE"/>
    <w:rsid w:val="006614C8"/>
    <w:rsid w:val="00676A38"/>
    <w:rsid w:val="006A3CE7"/>
    <w:rsid w:val="006A766C"/>
    <w:rsid w:val="006B13A2"/>
    <w:rsid w:val="006B301E"/>
    <w:rsid w:val="006C7A6C"/>
    <w:rsid w:val="006D6FD1"/>
    <w:rsid w:val="006E3FB1"/>
    <w:rsid w:val="006F2807"/>
    <w:rsid w:val="0073133D"/>
    <w:rsid w:val="00737047"/>
    <w:rsid w:val="0074051B"/>
    <w:rsid w:val="00743379"/>
    <w:rsid w:val="00747550"/>
    <w:rsid w:val="00752204"/>
    <w:rsid w:val="00770377"/>
    <w:rsid w:val="007803B7"/>
    <w:rsid w:val="007A7C08"/>
    <w:rsid w:val="007B2F5C"/>
    <w:rsid w:val="007C5F05"/>
    <w:rsid w:val="007D42F0"/>
    <w:rsid w:val="007E5316"/>
    <w:rsid w:val="008124E9"/>
    <w:rsid w:val="00825ED8"/>
    <w:rsid w:val="00826D52"/>
    <w:rsid w:val="00832043"/>
    <w:rsid w:val="00832A5F"/>
    <w:rsid w:val="00832F81"/>
    <w:rsid w:val="008363C3"/>
    <w:rsid w:val="00841714"/>
    <w:rsid w:val="008501C7"/>
    <w:rsid w:val="0087680F"/>
    <w:rsid w:val="008C7CA2"/>
    <w:rsid w:val="008D34A6"/>
    <w:rsid w:val="008F4328"/>
    <w:rsid w:val="008F6337"/>
    <w:rsid w:val="008F7700"/>
    <w:rsid w:val="00914DAF"/>
    <w:rsid w:val="00915558"/>
    <w:rsid w:val="0093286E"/>
    <w:rsid w:val="00935CBE"/>
    <w:rsid w:val="0097534A"/>
    <w:rsid w:val="00985D93"/>
    <w:rsid w:val="00985F32"/>
    <w:rsid w:val="00986352"/>
    <w:rsid w:val="009878A0"/>
    <w:rsid w:val="009A6B17"/>
    <w:rsid w:val="009B0CD4"/>
    <w:rsid w:val="009D1627"/>
    <w:rsid w:val="009D46D5"/>
    <w:rsid w:val="009E1A23"/>
    <w:rsid w:val="009E6083"/>
    <w:rsid w:val="009E64B6"/>
    <w:rsid w:val="00A151B8"/>
    <w:rsid w:val="00A25FD5"/>
    <w:rsid w:val="00A31BB4"/>
    <w:rsid w:val="00A4299D"/>
    <w:rsid w:val="00A42F91"/>
    <w:rsid w:val="00A443A5"/>
    <w:rsid w:val="00A540C6"/>
    <w:rsid w:val="00A718D2"/>
    <w:rsid w:val="00A82044"/>
    <w:rsid w:val="00AA419A"/>
    <w:rsid w:val="00AB37BE"/>
    <w:rsid w:val="00AD4555"/>
    <w:rsid w:val="00AD770C"/>
    <w:rsid w:val="00AE1EA8"/>
    <w:rsid w:val="00AF1258"/>
    <w:rsid w:val="00AF3C9A"/>
    <w:rsid w:val="00B01E52"/>
    <w:rsid w:val="00B160F6"/>
    <w:rsid w:val="00B24A79"/>
    <w:rsid w:val="00B26430"/>
    <w:rsid w:val="00B37782"/>
    <w:rsid w:val="00B4564B"/>
    <w:rsid w:val="00B52E74"/>
    <w:rsid w:val="00B550FC"/>
    <w:rsid w:val="00B61E25"/>
    <w:rsid w:val="00B77BFF"/>
    <w:rsid w:val="00B85871"/>
    <w:rsid w:val="00B91B5F"/>
    <w:rsid w:val="00B93310"/>
    <w:rsid w:val="00B95618"/>
    <w:rsid w:val="00BA4840"/>
    <w:rsid w:val="00BB3B21"/>
    <w:rsid w:val="00BC0408"/>
    <w:rsid w:val="00BC1F18"/>
    <w:rsid w:val="00BC4888"/>
    <w:rsid w:val="00BD02D3"/>
    <w:rsid w:val="00BD2E58"/>
    <w:rsid w:val="00BE41E7"/>
    <w:rsid w:val="00BE5ABF"/>
    <w:rsid w:val="00BF6BAB"/>
    <w:rsid w:val="00C007A5"/>
    <w:rsid w:val="00C20163"/>
    <w:rsid w:val="00C2536A"/>
    <w:rsid w:val="00C27C28"/>
    <w:rsid w:val="00C420C8"/>
    <w:rsid w:val="00C4403A"/>
    <w:rsid w:val="00C45013"/>
    <w:rsid w:val="00C705AB"/>
    <w:rsid w:val="00C8675E"/>
    <w:rsid w:val="00CA59E5"/>
    <w:rsid w:val="00CD768A"/>
    <w:rsid w:val="00CD7FAB"/>
    <w:rsid w:val="00CE3F45"/>
    <w:rsid w:val="00CE574D"/>
    <w:rsid w:val="00CE6306"/>
    <w:rsid w:val="00CF0DAB"/>
    <w:rsid w:val="00D10E8A"/>
    <w:rsid w:val="00D11C4D"/>
    <w:rsid w:val="00D16E99"/>
    <w:rsid w:val="00D17417"/>
    <w:rsid w:val="00D307A7"/>
    <w:rsid w:val="00D36BDA"/>
    <w:rsid w:val="00D423DC"/>
    <w:rsid w:val="00D4633F"/>
    <w:rsid w:val="00D5067A"/>
    <w:rsid w:val="00D61CC8"/>
    <w:rsid w:val="00D64784"/>
    <w:rsid w:val="00D74944"/>
    <w:rsid w:val="00DB6886"/>
    <w:rsid w:val="00DC0F74"/>
    <w:rsid w:val="00DC79BB"/>
    <w:rsid w:val="00DD35B1"/>
    <w:rsid w:val="00DD787A"/>
    <w:rsid w:val="00DE4F20"/>
    <w:rsid w:val="00DF0A0F"/>
    <w:rsid w:val="00DF45F1"/>
    <w:rsid w:val="00E1669B"/>
    <w:rsid w:val="00E30501"/>
    <w:rsid w:val="00E34D58"/>
    <w:rsid w:val="00E512C1"/>
    <w:rsid w:val="00E73378"/>
    <w:rsid w:val="00E77987"/>
    <w:rsid w:val="00E86A9E"/>
    <w:rsid w:val="00E941EF"/>
    <w:rsid w:val="00EB1C1B"/>
    <w:rsid w:val="00EC4A5E"/>
    <w:rsid w:val="00EE3596"/>
    <w:rsid w:val="00EE6D57"/>
    <w:rsid w:val="00EF649F"/>
    <w:rsid w:val="00F01A2F"/>
    <w:rsid w:val="00F077AE"/>
    <w:rsid w:val="00F12CF4"/>
    <w:rsid w:val="00F14687"/>
    <w:rsid w:val="00F15270"/>
    <w:rsid w:val="00F27EDA"/>
    <w:rsid w:val="00F46516"/>
    <w:rsid w:val="00F56087"/>
    <w:rsid w:val="00F56435"/>
    <w:rsid w:val="00F71AB1"/>
    <w:rsid w:val="00F91A9C"/>
    <w:rsid w:val="00F927F0"/>
    <w:rsid w:val="00F97E2B"/>
    <w:rsid w:val="00FA07AA"/>
    <w:rsid w:val="00FB0A17"/>
    <w:rsid w:val="00FB6A8F"/>
    <w:rsid w:val="00FC6506"/>
    <w:rsid w:val="00FD71B3"/>
    <w:rsid w:val="00FE0287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918E6"/>
  <w15:chartTrackingRefBased/>
  <w15:docId w15:val="{658ED9C4-6A4D-4EC9-A901-87079DB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23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fahadalharthy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fahad-alharthy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Fahad_alharthy@live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c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M</dc:creator>
  <cp:keywords/>
  <dc:description/>
  <cp:lastModifiedBy>Fahad A</cp:lastModifiedBy>
  <cp:revision>3</cp:revision>
  <dcterms:created xsi:type="dcterms:W3CDTF">2025-01-19T11:55:00Z</dcterms:created>
  <dcterms:modified xsi:type="dcterms:W3CDTF">2025-01-19T11:55:00Z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